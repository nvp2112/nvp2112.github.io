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Ind w:w="72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96"/>
      </w:tblGrid>
      <w:tr w:rsidR="00CE7A19" w:rsidRPr="006F78C3" w:rsidTr="00E85C0B">
        <w:trPr>
          <w:trHeight w:val="23"/>
        </w:trPr>
        <w:tc>
          <w:tcPr>
            <w:tcW w:w="15285" w:type="dxa"/>
            <w:tcMar>
              <w:top w:w="432" w:type="dxa"/>
            </w:tcMar>
          </w:tcPr>
          <w:tbl>
            <w:tblPr>
              <w:tblStyle w:val="TableGrid"/>
              <w:tblpPr w:leftFromText="180" w:rightFromText="180" w:vertAnchor="text" w:horzAnchor="margin" w:tblpY="-261"/>
              <w:tblOverlap w:val="never"/>
              <w:tblW w:w="9573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9573"/>
            </w:tblGrid>
            <w:tr w:rsidR="00E85C0B" w:rsidRPr="006F78C3" w:rsidTr="00E85C0B">
              <w:trPr>
                <w:trHeight w:val="80"/>
              </w:trPr>
              <w:tc>
                <w:tcPr>
                  <w:tcW w:w="9573" w:type="dxa"/>
                </w:tcPr>
                <w:p w:rsidR="00E85C0B" w:rsidRPr="004F36A3" w:rsidRDefault="00E85C0B" w:rsidP="00E85C0B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Vị trí ứng tuyển</w:t>
                  </w:r>
                  <w:r w:rsidRPr="004F36A3">
                    <w:rPr>
                      <w:sz w:val="24"/>
                      <w:szCs w:val="24"/>
                    </w:rPr>
                    <w:t xml:space="preserve"> :</w:t>
                  </w:r>
                  <w:r w:rsidR="003317E7">
                    <w:rPr>
                      <w:sz w:val="24"/>
                      <w:szCs w:val="24"/>
                    </w:rPr>
                    <w:t xml:space="preserve"> Thực tập</w:t>
                  </w:r>
                  <w:r w:rsidRPr="004F36A3">
                    <w:rPr>
                      <w:sz w:val="24"/>
                      <w:szCs w:val="24"/>
                    </w:rPr>
                    <w:t xml:space="preserve"> </w:t>
                  </w:r>
                  <w:r w:rsidR="003317E7">
                    <w:rPr>
                      <w:sz w:val="24"/>
                      <w:szCs w:val="24"/>
                    </w:rPr>
                    <w:t>l</w:t>
                  </w:r>
                  <w:r w:rsidR="00456332">
                    <w:rPr>
                      <w:sz w:val="24"/>
                      <w:szCs w:val="24"/>
                    </w:rPr>
                    <w:t>ập trình</w:t>
                  </w:r>
                  <w:r>
                    <w:rPr>
                      <w:sz w:val="24"/>
                      <w:szCs w:val="24"/>
                    </w:rPr>
                    <w:t xml:space="preserve"> Java</w:t>
                  </w:r>
                </w:p>
              </w:tc>
            </w:tr>
          </w:tbl>
          <w:p w:rsidR="00CE7A19" w:rsidRPr="006F78C3" w:rsidRDefault="00CE7A19" w:rsidP="00CE7A19">
            <w:pPr>
              <w:contextualSpacing w:val="0"/>
              <w:rPr>
                <w:rFonts w:ascii="Arial" w:hAnsi="Arial" w:cs="Arial"/>
              </w:rPr>
            </w:pPr>
          </w:p>
        </w:tc>
      </w:tr>
      <w:tr w:rsidR="009571D8" w:rsidRPr="006F78C3" w:rsidTr="00E85C0B">
        <w:trPr>
          <w:trHeight w:val="2537"/>
        </w:trPr>
        <w:tc>
          <w:tcPr>
            <w:tcW w:w="15285" w:type="dxa"/>
            <w:tcMar>
              <w:top w:w="432" w:type="dxa"/>
            </w:tcMar>
          </w:tcPr>
          <w:p w:rsidR="006F78C3" w:rsidRPr="006F78C3" w:rsidRDefault="006F78C3" w:rsidP="006F78C3">
            <w:pPr>
              <w:pStyle w:val="Heading1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Thông tin cơ bản</w:t>
            </w:r>
          </w:p>
          <w:tbl>
            <w:tblPr>
              <w:tblStyle w:val="TableGrid"/>
              <w:tblW w:w="9409" w:type="dxa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9409"/>
            </w:tblGrid>
            <w:tr w:rsidR="006F78C3" w:rsidRPr="006F78C3" w:rsidTr="004F36A3">
              <w:trPr>
                <w:trHeight w:val="1515"/>
              </w:trPr>
              <w:tc>
                <w:tcPr>
                  <w:tcW w:w="9409" w:type="dxa"/>
                </w:tcPr>
                <w:p w:rsidR="006F78C3" w:rsidRPr="004F36A3" w:rsidRDefault="004F36A3" w:rsidP="002338AB">
                  <w:pPr>
                    <w:spacing w:line="360" w:lineRule="auto"/>
                    <w:ind w:left="720"/>
                    <w:rPr>
                      <w:sz w:val="24"/>
                      <w:szCs w:val="24"/>
                    </w:rPr>
                  </w:pPr>
                  <w:r w:rsidRPr="004F36A3">
                    <w:rPr>
                      <w:b/>
                      <w:sz w:val="24"/>
                      <w:szCs w:val="24"/>
                    </w:rPr>
                    <w:t>Họ và tên</w:t>
                  </w:r>
                  <w:r w:rsidR="00CE7A1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4F36A3">
                    <w:rPr>
                      <w:sz w:val="24"/>
                      <w:szCs w:val="24"/>
                    </w:rPr>
                    <w:t xml:space="preserve"> : Nguyễn Văn Phương</w:t>
                  </w:r>
                </w:p>
                <w:p w:rsidR="004F36A3" w:rsidRPr="004F36A3" w:rsidRDefault="004F36A3" w:rsidP="002338AB">
                  <w:pPr>
                    <w:spacing w:line="360" w:lineRule="auto"/>
                    <w:ind w:left="720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Ngày sinh</w:t>
                  </w:r>
                  <w:r w:rsidR="00CE7A1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4F36A3">
                    <w:rPr>
                      <w:sz w:val="24"/>
                      <w:szCs w:val="24"/>
                    </w:rPr>
                    <w:t xml:space="preserve"> : </w:t>
                  </w:r>
                  <w:r>
                    <w:rPr>
                      <w:sz w:val="24"/>
                      <w:szCs w:val="24"/>
                    </w:rPr>
                    <w:t>21/12/1997</w:t>
                  </w:r>
                </w:p>
                <w:p w:rsidR="006F78C3" w:rsidRDefault="004F36A3" w:rsidP="002338AB">
                  <w:pPr>
                    <w:spacing w:line="360" w:lineRule="auto"/>
                    <w:ind w:left="720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Email </w:t>
                  </w:r>
                  <w:r w:rsidR="00CE7A19">
                    <w:rPr>
                      <w:b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b/>
                      <w:sz w:val="24"/>
                      <w:szCs w:val="24"/>
                    </w:rPr>
                    <w:t xml:space="preserve">: </w:t>
                  </w:r>
                  <w:hyperlink r:id="rId8" w:history="1">
                    <w:r w:rsidRPr="00697E3B">
                      <w:rPr>
                        <w:rStyle w:val="Hyperlink"/>
                        <w:sz w:val="24"/>
                        <w:szCs w:val="24"/>
                      </w:rPr>
                      <w:t>nvp21121997@gmail.com</w:t>
                    </w:r>
                  </w:hyperlink>
                </w:p>
                <w:p w:rsidR="004F36A3" w:rsidRDefault="004F36A3" w:rsidP="002338AB">
                  <w:pPr>
                    <w:spacing w:line="360" w:lineRule="auto"/>
                    <w:ind w:left="720"/>
                    <w:rPr>
                      <w:sz w:val="24"/>
                      <w:szCs w:val="24"/>
                    </w:rPr>
                  </w:pPr>
                  <w:r w:rsidRPr="004F36A3">
                    <w:rPr>
                      <w:b/>
                      <w:sz w:val="24"/>
                      <w:szCs w:val="24"/>
                    </w:rPr>
                    <w:t>Điện thoại</w:t>
                  </w:r>
                  <w:r>
                    <w:rPr>
                      <w:sz w:val="24"/>
                      <w:szCs w:val="24"/>
                    </w:rPr>
                    <w:t xml:space="preserve"> : 0974342921</w:t>
                  </w:r>
                </w:p>
                <w:p w:rsidR="004F36A3" w:rsidRPr="004F36A3" w:rsidRDefault="004F36A3" w:rsidP="002338AB">
                  <w:pPr>
                    <w:spacing w:line="360" w:lineRule="auto"/>
                    <w:ind w:left="7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F36A3">
                    <w:rPr>
                      <w:b/>
                      <w:sz w:val="24"/>
                      <w:szCs w:val="24"/>
                    </w:rPr>
                    <w:t>Địa chỉ</w:t>
                  </w:r>
                  <w:r w:rsidR="00CE7A19">
                    <w:rPr>
                      <w:b/>
                      <w:sz w:val="24"/>
                      <w:szCs w:val="24"/>
                    </w:rPr>
                    <w:t xml:space="preserve">       </w:t>
                  </w:r>
                  <w:r>
                    <w:rPr>
                      <w:sz w:val="24"/>
                      <w:szCs w:val="24"/>
                    </w:rPr>
                    <w:t xml:space="preserve"> : Kiêu Kỵ  </w:t>
                  </w:r>
                  <w:r w:rsidR="00E85C0B">
                    <w:rPr>
                      <w:sz w:val="24"/>
                      <w:szCs w:val="24"/>
                    </w:rPr>
                    <w:t>–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E85C0B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Gia Lâm – Hà Nội</w:t>
                  </w:r>
                </w:p>
              </w:tc>
            </w:tr>
          </w:tbl>
          <w:p w:rsidR="001755A8" w:rsidRPr="006F78C3" w:rsidRDefault="001755A8" w:rsidP="006F78C3">
            <w:pPr>
              <w:contextualSpacing w:val="0"/>
              <w:rPr>
                <w:rFonts w:ascii="Arial" w:hAnsi="Arial" w:cs="Arial"/>
              </w:rPr>
            </w:pPr>
          </w:p>
        </w:tc>
      </w:tr>
    </w:tbl>
    <w:p w:rsidR="004E01EB" w:rsidRPr="006F78C3" w:rsidRDefault="004F36A3" w:rsidP="00E85C0B">
      <w:pPr>
        <w:pStyle w:val="Heading1"/>
        <w:ind w:left="720"/>
        <w:rPr>
          <w:rFonts w:ascii="Arial" w:hAnsi="Arial" w:cs="Arial"/>
        </w:rPr>
      </w:pPr>
      <w:r>
        <w:rPr>
          <w:rFonts w:ascii="Arial" w:hAnsi="Arial" w:cs="Arial"/>
        </w:rPr>
        <w:t>kinh nghiệm làm việc</w:t>
      </w:r>
    </w:p>
    <w:tbl>
      <w:tblPr>
        <w:tblStyle w:val="TableGrid"/>
        <w:tblW w:w="4975" w:type="pct"/>
        <w:tblInd w:w="79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6F78C3" w:rsidTr="00E85C0B">
        <w:trPr>
          <w:trHeight w:val="590"/>
        </w:trPr>
        <w:tc>
          <w:tcPr>
            <w:tcW w:w="15186" w:type="dxa"/>
          </w:tcPr>
          <w:p w:rsidR="001D0BF1" w:rsidRPr="004F36A3" w:rsidRDefault="00CE7A19" w:rsidP="002338AB">
            <w:pPr>
              <w:spacing w:line="360" w:lineRule="auto"/>
              <w:ind w:left="7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Thời gian   </w:t>
            </w:r>
            <w:r w:rsidR="004F36A3" w:rsidRPr="004F36A3">
              <w:rPr>
                <w:sz w:val="24"/>
                <w:szCs w:val="24"/>
              </w:rPr>
              <w:t xml:space="preserve"> : 25/06/2018</w:t>
            </w:r>
            <w:r w:rsidR="001D0BF1" w:rsidRPr="004F36A3">
              <w:rPr>
                <w:sz w:val="24"/>
                <w:szCs w:val="24"/>
              </w:rPr>
              <w:t xml:space="preserve"> – </w:t>
            </w:r>
            <w:r w:rsidR="00E2472A">
              <w:rPr>
                <w:sz w:val="24"/>
                <w:szCs w:val="24"/>
              </w:rPr>
              <w:t>30/11/2018</w:t>
            </w:r>
          </w:p>
          <w:p w:rsidR="001D0BF1" w:rsidRPr="004F36A3" w:rsidRDefault="00E167A3" w:rsidP="0086676E">
            <w:pPr>
              <w:spacing w:line="360" w:lineRule="auto"/>
              <w:ind w:left="720"/>
              <w:rPr>
                <w:sz w:val="24"/>
                <w:szCs w:val="24"/>
              </w:rPr>
            </w:pPr>
            <w:r w:rsidRPr="00E167A3">
              <w:rPr>
                <w:b/>
                <w:sz w:val="24"/>
                <w:szCs w:val="24"/>
              </w:rPr>
              <w:t>Thực tập</w:t>
            </w:r>
            <w:r>
              <w:rPr>
                <w:sz w:val="24"/>
                <w:szCs w:val="24"/>
              </w:rPr>
              <w:t xml:space="preserve"> </w:t>
            </w:r>
            <w:r w:rsidR="00CE7A19">
              <w:rPr>
                <w:sz w:val="24"/>
                <w:szCs w:val="24"/>
              </w:rPr>
              <w:t xml:space="preserve">    :</w:t>
            </w:r>
            <w:r>
              <w:rPr>
                <w:sz w:val="24"/>
                <w:szCs w:val="24"/>
              </w:rPr>
              <w:t xml:space="preserve"> </w:t>
            </w:r>
            <w:r w:rsidR="004F36A3" w:rsidRPr="004F36A3">
              <w:rPr>
                <w:sz w:val="24"/>
                <w:szCs w:val="24"/>
              </w:rPr>
              <w:t>lập trình odoo</w:t>
            </w:r>
            <w:r w:rsidR="00E85C0B">
              <w:rPr>
                <w:sz w:val="24"/>
                <w:szCs w:val="24"/>
              </w:rPr>
              <w:t>-python</w:t>
            </w:r>
            <w:r w:rsidR="001D0BF1" w:rsidRPr="004F36A3">
              <w:rPr>
                <w:sz w:val="24"/>
                <w:szCs w:val="24"/>
              </w:rPr>
              <w:t xml:space="preserve">, </w:t>
            </w:r>
            <w:r w:rsidR="004F36A3" w:rsidRPr="004F36A3">
              <w:rPr>
                <w:rStyle w:val="SubtleReference"/>
                <w:rFonts w:cs="Arial"/>
                <w:sz w:val="24"/>
                <w:szCs w:val="24"/>
              </w:rPr>
              <w:t>công ty vnitp</w:t>
            </w:r>
            <w:r w:rsidR="004F36A3" w:rsidRPr="004F36A3">
              <w:rPr>
                <w:sz w:val="24"/>
                <w:szCs w:val="24"/>
              </w:rPr>
              <w:t>ro</w:t>
            </w:r>
            <w:r>
              <w:t xml:space="preserve"> </w:t>
            </w:r>
            <w:r>
              <w:rPr>
                <w:sz w:val="24"/>
                <w:szCs w:val="24"/>
              </w:rPr>
              <w:t>(1</w:t>
            </w:r>
            <w:r w:rsidR="00E2472A">
              <w:rPr>
                <w:sz w:val="24"/>
                <w:szCs w:val="24"/>
              </w:rPr>
              <w:t>25 Hoàng Văn Thái-Thanh</w:t>
            </w:r>
            <w:r w:rsidR="000015C5">
              <w:rPr>
                <w:sz w:val="24"/>
                <w:szCs w:val="24"/>
              </w:rPr>
              <w:t xml:space="preserve"> </w:t>
            </w:r>
            <w:r w:rsidR="00E2472A">
              <w:rPr>
                <w:sz w:val="24"/>
                <w:szCs w:val="24"/>
              </w:rPr>
              <w:t>Xuâ</w:t>
            </w:r>
            <w:r w:rsidR="0043086E">
              <w:rPr>
                <w:sz w:val="24"/>
                <w:szCs w:val="24"/>
              </w:rPr>
              <w:t>n-Hà</w:t>
            </w:r>
            <w:r>
              <w:rPr>
                <w:sz w:val="24"/>
                <w:szCs w:val="24"/>
              </w:rPr>
              <w:t xml:space="preserve"> Nộ</w:t>
            </w:r>
            <w:r w:rsidRPr="00E167A3">
              <w:rPr>
                <w:sz w:val="24"/>
                <w:szCs w:val="24"/>
              </w:rPr>
              <w:t xml:space="preserve">i </w:t>
            </w:r>
            <w:r>
              <w:rPr>
                <w:sz w:val="24"/>
                <w:szCs w:val="24"/>
              </w:rPr>
              <w:t xml:space="preserve"> )</w:t>
            </w:r>
          </w:p>
          <w:p w:rsidR="001E3120" w:rsidRDefault="00E167A3" w:rsidP="002338AB">
            <w:pPr>
              <w:spacing w:line="360" w:lineRule="auto"/>
              <w:ind w:left="720"/>
              <w:rPr>
                <w:sz w:val="24"/>
                <w:szCs w:val="24"/>
              </w:rPr>
            </w:pPr>
            <w:r w:rsidRPr="00E167A3">
              <w:rPr>
                <w:b/>
                <w:sz w:val="24"/>
                <w:szCs w:val="24"/>
              </w:rPr>
              <w:t>Mô tả</w:t>
            </w:r>
            <w:r>
              <w:rPr>
                <w:sz w:val="24"/>
                <w:szCs w:val="24"/>
              </w:rPr>
              <w:t xml:space="preserve"> </w:t>
            </w:r>
            <w:r w:rsidR="00CE7A19"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 xml:space="preserve">: Được đào tạo về mảng odoo , tham gia vào </w:t>
            </w:r>
            <w:r w:rsidR="002338AB">
              <w:rPr>
                <w:sz w:val="24"/>
                <w:szCs w:val="24"/>
              </w:rPr>
              <w:t>vào</w:t>
            </w:r>
            <w:r>
              <w:rPr>
                <w:sz w:val="24"/>
                <w:szCs w:val="24"/>
              </w:rPr>
              <w:t xml:space="preserve"> dự án thật . </w:t>
            </w:r>
          </w:p>
          <w:p w:rsidR="00E167A3" w:rsidRDefault="00CE7A19" w:rsidP="002338AB">
            <w:pPr>
              <w:spacing w:line="36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="00E2472A">
              <w:rPr>
                <w:sz w:val="24"/>
                <w:szCs w:val="24"/>
              </w:rPr>
              <w:t>S</w:t>
            </w:r>
            <w:r w:rsidR="00E167A3">
              <w:rPr>
                <w:sz w:val="24"/>
                <w:szCs w:val="24"/>
              </w:rPr>
              <w:t>ử dụ</w:t>
            </w:r>
            <w:r w:rsidR="00A66865">
              <w:rPr>
                <w:sz w:val="24"/>
                <w:szCs w:val="24"/>
              </w:rPr>
              <w:t>ng git , l</w:t>
            </w:r>
            <w:r w:rsidR="00E167A3">
              <w:rPr>
                <w:sz w:val="24"/>
                <w:szCs w:val="24"/>
              </w:rPr>
              <w:t>inux , phân tích , làm việc theo nhóm .</w:t>
            </w:r>
            <w:bookmarkStart w:id="0" w:name="_GoBack"/>
            <w:bookmarkEnd w:id="0"/>
          </w:p>
          <w:p w:rsidR="00E167A3" w:rsidRDefault="00C04990" w:rsidP="002338AB">
            <w:pPr>
              <w:spacing w:line="36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---------------------------------------------------------------------------------------------------------------------</w:t>
            </w:r>
          </w:p>
          <w:p w:rsidR="00CE7A19" w:rsidRPr="004F36A3" w:rsidRDefault="002338AB" w:rsidP="002338AB">
            <w:pPr>
              <w:spacing w:line="360" w:lineRule="auto"/>
              <w:ind w:left="7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Trong</w:t>
            </w:r>
            <w:r w:rsidR="00CE7A19" w:rsidRPr="00CE7A1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trường </w:t>
            </w:r>
            <w:r w:rsidR="00CE7A19" w:rsidRPr="00CE7A19">
              <w:rPr>
                <w:sz w:val="24"/>
                <w:szCs w:val="24"/>
              </w:rPr>
              <w:t>: Code giao diện web</w:t>
            </w:r>
          </w:p>
          <w:p w:rsidR="00C04990" w:rsidRPr="00CE7A19" w:rsidRDefault="00CE7A19" w:rsidP="002338AB">
            <w:pPr>
              <w:spacing w:line="36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  <w:r w:rsidR="002338AB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 : </w:t>
            </w:r>
            <w:r w:rsidR="00C04990" w:rsidRPr="00CE7A19">
              <w:rPr>
                <w:sz w:val="24"/>
                <w:szCs w:val="24"/>
              </w:rPr>
              <w:t>Học ASP.NET , làm web bán sách webform</w:t>
            </w:r>
          </w:p>
          <w:p w:rsidR="00C04990" w:rsidRDefault="00CE7A19" w:rsidP="002338AB">
            <w:pPr>
              <w:spacing w:line="36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  <w:r w:rsidR="002338AB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 : </w:t>
            </w:r>
            <w:r w:rsidR="00C04990" w:rsidRPr="00CE7A19">
              <w:rPr>
                <w:sz w:val="24"/>
                <w:szCs w:val="24"/>
              </w:rPr>
              <w:t xml:space="preserve">Đồ án học phần </w:t>
            </w:r>
            <w:r w:rsidR="00F954DC">
              <w:rPr>
                <w:sz w:val="24"/>
                <w:szCs w:val="24"/>
              </w:rPr>
              <w:t>1</w:t>
            </w:r>
            <w:r w:rsidR="00C04990" w:rsidRPr="00CE7A19">
              <w:rPr>
                <w:sz w:val="24"/>
                <w:szCs w:val="24"/>
              </w:rPr>
              <w:t xml:space="preserve">: Mô phỏng ứng </w:t>
            </w:r>
            <w:r w:rsidR="00C04990" w:rsidRPr="00F954DC">
              <w:rPr>
                <w:sz w:val="24"/>
                <w:szCs w:val="24"/>
              </w:rPr>
              <w:t>dụng</w:t>
            </w:r>
            <w:r w:rsidR="00E2472A">
              <w:rPr>
                <w:sz w:val="24"/>
                <w:szCs w:val="24"/>
              </w:rPr>
              <w:t xml:space="preserve"> stack trong</w:t>
            </w:r>
            <w:r w:rsidR="00C04990" w:rsidRPr="00CE7A19">
              <w:rPr>
                <w:sz w:val="24"/>
                <w:szCs w:val="24"/>
              </w:rPr>
              <w:t xml:space="preserve"> biểu thức Balan </w:t>
            </w:r>
          </w:p>
          <w:p w:rsidR="00F954DC" w:rsidRPr="00CE7A19" w:rsidRDefault="00F954DC" w:rsidP="00F954DC">
            <w:pPr>
              <w:spacing w:line="36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: </w:t>
            </w:r>
            <w:r w:rsidRPr="00F954DC">
              <w:rPr>
                <w:rFonts w:cstheme="minorHAnsi"/>
                <w:sz w:val="24"/>
                <w:szCs w:val="24"/>
                <w:shd w:val="clear" w:color="auto" w:fill="FFFFFF"/>
              </w:rPr>
              <w:t>Đồ án học phần 2: Thiết kế website bộ môn CNTT / (PHP - MVC) /</w:t>
            </w:r>
            <w:r w:rsidRPr="00F954D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</w:tbl>
    <w:p w:rsidR="00486277" w:rsidRDefault="0043086E" w:rsidP="00E85C0B">
      <w:pPr>
        <w:pStyle w:val="Heading1"/>
        <w:ind w:left="720"/>
        <w:rPr>
          <w:rFonts w:ascii="Arial" w:hAnsi="Arial" w:cs="Arial"/>
        </w:rPr>
      </w:pPr>
      <w:r>
        <w:rPr>
          <w:rFonts w:ascii="Arial" w:hAnsi="Arial" w:cs="Arial"/>
        </w:rPr>
        <w:t>kỹ năng</w:t>
      </w:r>
    </w:p>
    <w:tbl>
      <w:tblPr>
        <w:tblStyle w:val="TableGrid"/>
        <w:tblW w:w="2995" w:type="pct"/>
        <w:tblInd w:w="841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645"/>
        <w:gridCol w:w="2688"/>
        <w:gridCol w:w="1951"/>
        <w:gridCol w:w="863"/>
        <w:gridCol w:w="2995"/>
      </w:tblGrid>
      <w:tr w:rsidR="00E85C0B" w:rsidRPr="00E85C0B" w:rsidTr="003317E7">
        <w:trPr>
          <w:trHeight w:val="743"/>
        </w:trPr>
        <w:tc>
          <w:tcPr>
            <w:tcW w:w="5283" w:type="dxa"/>
            <w:gridSpan w:val="3"/>
          </w:tcPr>
          <w:p w:rsidR="00E85C0B" w:rsidRPr="00E85C0B" w:rsidRDefault="00E85C0B" w:rsidP="002338AB">
            <w:pPr>
              <w:pStyle w:val="ListBullet"/>
              <w:spacing w:line="276" w:lineRule="auto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HTML , CSS </w:t>
            </w:r>
          </w:p>
          <w:p w:rsidR="00E85C0B" w:rsidRPr="006F78C3" w:rsidRDefault="00E85C0B" w:rsidP="002338AB">
            <w:pPr>
              <w:pStyle w:val="ListBullet"/>
              <w:spacing w:line="276" w:lineRule="auto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Javascript , JQuery</w:t>
            </w:r>
          </w:p>
          <w:p w:rsidR="00E85C0B" w:rsidRDefault="00E85C0B" w:rsidP="002338AB">
            <w:pPr>
              <w:pStyle w:val="ListBullet"/>
              <w:spacing w:line="276" w:lineRule="auto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Bootstrap</w:t>
            </w:r>
          </w:p>
          <w:p w:rsidR="00ED7FDE" w:rsidRPr="003317E7" w:rsidRDefault="00E85C0B" w:rsidP="003317E7">
            <w:pPr>
              <w:pStyle w:val="ListBullet"/>
              <w:spacing w:line="276" w:lineRule="auto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SQL sever</w:t>
            </w:r>
          </w:p>
        </w:tc>
        <w:tc>
          <w:tcPr>
            <w:tcW w:w="3858" w:type="dxa"/>
            <w:gridSpan w:val="2"/>
          </w:tcPr>
          <w:p w:rsidR="00E85C0B" w:rsidRPr="006F78C3" w:rsidRDefault="002338AB" w:rsidP="002338AB">
            <w:pPr>
              <w:pStyle w:val="ListBullet"/>
              <w:spacing w:line="276" w:lineRule="auto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Python-</w:t>
            </w:r>
            <w:r w:rsidR="00E85C0B">
              <w:rPr>
                <w:rFonts w:ascii="Arial" w:hAnsi="Arial" w:cs="Arial"/>
              </w:rPr>
              <w:t>odoo</w:t>
            </w:r>
          </w:p>
          <w:p w:rsidR="00E85C0B" w:rsidRPr="006F78C3" w:rsidRDefault="00E85C0B" w:rsidP="002338AB">
            <w:pPr>
              <w:pStyle w:val="ListBullet"/>
              <w:spacing w:line="276" w:lineRule="auto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  <w:p w:rsidR="003317E7" w:rsidRDefault="003317E7" w:rsidP="003317E7">
            <w:pPr>
              <w:pStyle w:val="ListBullet"/>
              <w:spacing w:line="276" w:lineRule="auto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</w:t>
            </w:r>
            <w:r>
              <w:rPr>
                <w:rFonts w:ascii="Arial" w:hAnsi="Arial" w:cs="Arial"/>
              </w:rPr>
              <w:t xml:space="preserve"> </w:t>
            </w:r>
          </w:p>
          <w:p w:rsidR="002338AB" w:rsidRPr="003317E7" w:rsidRDefault="003317E7" w:rsidP="003317E7">
            <w:pPr>
              <w:pStyle w:val="ListBullet"/>
              <w:spacing w:line="276" w:lineRule="auto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Photoshop</w:t>
            </w:r>
          </w:p>
        </w:tc>
      </w:tr>
      <w:tr w:rsidR="00E85C0B" w:rsidRPr="006F78C3" w:rsidTr="003317E7">
        <w:tblPrEx>
          <w:tblBorders>
            <w:left w:val="none" w:sz="0" w:space="0" w:color="auto"/>
          </w:tblBorders>
          <w:tblCellMar>
            <w:left w:w="0" w:type="dxa"/>
          </w:tblCellMar>
        </w:tblPrEx>
        <w:trPr>
          <w:gridBefore w:val="1"/>
          <w:gridAfter w:val="1"/>
          <w:wBefore w:w="644" w:type="dxa"/>
          <w:wAfter w:w="2995" w:type="dxa"/>
          <w:trHeight w:val="135"/>
        </w:trPr>
        <w:tc>
          <w:tcPr>
            <w:tcW w:w="2688" w:type="dxa"/>
          </w:tcPr>
          <w:p w:rsidR="00E85C0B" w:rsidRPr="006F78C3" w:rsidRDefault="00E85C0B" w:rsidP="00E85C0B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2814" w:type="dxa"/>
            <w:gridSpan w:val="2"/>
            <w:tcMar>
              <w:left w:w="360" w:type="dxa"/>
            </w:tcMar>
          </w:tcPr>
          <w:p w:rsidR="00E85C0B" w:rsidRPr="006F78C3" w:rsidRDefault="00E85C0B" w:rsidP="00E85C0B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Arial" w:hAnsi="Arial" w:cs="Arial"/>
              </w:rPr>
            </w:pPr>
          </w:p>
        </w:tc>
      </w:tr>
    </w:tbl>
    <w:p w:rsidR="00AD782D" w:rsidRDefault="0043086E" w:rsidP="00E85C0B">
      <w:pPr>
        <w:pStyle w:val="Heading1"/>
        <w:ind w:left="720"/>
        <w:rPr>
          <w:rFonts w:ascii="Arial" w:hAnsi="Arial" w:cs="Arial"/>
        </w:rPr>
      </w:pPr>
      <w:r>
        <w:rPr>
          <w:rFonts w:ascii="Arial" w:hAnsi="Arial" w:cs="Arial"/>
        </w:rPr>
        <w:t>mục tiêu</w:t>
      </w:r>
    </w:p>
    <w:tbl>
      <w:tblPr>
        <w:tblStyle w:val="TableGrid"/>
        <w:tblW w:w="4975" w:type="pct"/>
        <w:tblInd w:w="841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E85C0B" w:rsidRPr="006F78C3" w:rsidTr="00E85C0B">
        <w:tc>
          <w:tcPr>
            <w:tcW w:w="12201" w:type="dxa"/>
          </w:tcPr>
          <w:p w:rsidR="00E85C0B" w:rsidRDefault="00E85C0B" w:rsidP="002338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Nâng cao kiến thức bản thân</w:t>
            </w:r>
          </w:p>
          <w:p w:rsidR="00E85C0B" w:rsidRDefault="00E85C0B" w:rsidP="002338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Tiếp xúc với </w:t>
            </w:r>
            <w:r w:rsidR="00E2472A">
              <w:rPr>
                <w:rFonts w:ascii="Arial" w:hAnsi="Arial" w:cs="Arial"/>
              </w:rPr>
              <w:t xml:space="preserve">nhiều </w:t>
            </w:r>
            <w:r>
              <w:rPr>
                <w:rFonts w:ascii="Arial" w:hAnsi="Arial" w:cs="Arial"/>
              </w:rPr>
              <w:t>dự án , công nghệ mới</w:t>
            </w:r>
          </w:p>
          <w:p w:rsidR="00E85C0B" w:rsidRPr="00E85C0B" w:rsidRDefault="00E85C0B" w:rsidP="002338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Trải nghiệm môi trường làm việc</w:t>
            </w:r>
          </w:p>
        </w:tc>
      </w:tr>
    </w:tbl>
    <w:p w:rsidR="0043086E" w:rsidRDefault="0043086E" w:rsidP="00E85C0B">
      <w:pPr>
        <w:spacing w:line="276" w:lineRule="auto"/>
        <w:ind w:left="720"/>
        <w:rPr>
          <w:rFonts w:ascii="Arial" w:hAnsi="Arial" w:cs="Arial"/>
        </w:rPr>
      </w:pPr>
    </w:p>
    <w:p w:rsidR="0043086E" w:rsidRPr="006F78C3" w:rsidRDefault="0043086E" w:rsidP="00E85C0B">
      <w:pPr>
        <w:pStyle w:val="Heading1"/>
        <w:ind w:left="720"/>
        <w:rPr>
          <w:rFonts w:ascii="Arial" w:hAnsi="Arial" w:cs="Arial"/>
        </w:rPr>
      </w:pPr>
      <w:r>
        <w:rPr>
          <w:rFonts w:ascii="Arial" w:hAnsi="Arial" w:cs="Arial"/>
        </w:rPr>
        <w:t>học vấn</w:t>
      </w:r>
    </w:p>
    <w:tbl>
      <w:tblPr>
        <w:tblStyle w:val="TableGrid"/>
        <w:tblW w:w="4975" w:type="pct"/>
        <w:tblInd w:w="841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43086E" w:rsidRPr="006F78C3" w:rsidTr="00E85C0B">
        <w:tc>
          <w:tcPr>
            <w:tcW w:w="15186" w:type="dxa"/>
          </w:tcPr>
          <w:p w:rsidR="0043086E" w:rsidRPr="00C04990" w:rsidRDefault="0043086E" w:rsidP="00E85C0B">
            <w:pPr>
              <w:pStyle w:val="Heading3"/>
              <w:spacing w:line="276" w:lineRule="auto"/>
              <w:ind w:left="720"/>
              <w:contextualSpacing w:val="0"/>
              <w:outlineLvl w:val="2"/>
              <w:rPr>
                <w:rFonts w:cs="Arial"/>
                <w:sz w:val="24"/>
              </w:rPr>
            </w:pPr>
            <w:r w:rsidRPr="00C04990">
              <w:rPr>
                <w:rFonts w:cs="Arial"/>
                <w:sz w:val="24"/>
              </w:rPr>
              <w:t xml:space="preserve">2012 - 2015 </w:t>
            </w:r>
          </w:p>
          <w:p w:rsidR="0043086E" w:rsidRPr="00C04990" w:rsidRDefault="0043086E" w:rsidP="00E85C0B">
            <w:pPr>
              <w:pStyle w:val="Heading2"/>
              <w:spacing w:line="276" w:lineRule="auto"/>
              <w:ind w:left="720"/>
              <w:contextualSpacing w:val="0"/>
              <w:outlineLvl w:val="1"/>
              <w:rPr>
                <w:rFonts w:cs="Arial"/>
                <w:sz w:val="24"/>
                <w:szCs w:val="24"/>
              </w:rPr>
            </w:pPr>
            <w:r w:rsidRPr="00C04990">
              <w:rPr>
                <w:rFonts w:cs="Arial"/>
                <w:sz w:val="24"/>
                <w:szCs w:val="24"/>
              </w:rPr>
              <w:t>thpt dương xá</w:t>
            </w:r>
          </w:p>
        </w:tc>
      </w:tr>
      <w:tr w:rsidR="0043086E" w:rsidRPr="006F78C3" w:rsidTr="00E85C0B">
        <w:tc>
          <w:tcPr>
            <w:tcW w:w="15186" w:type="dxa"/>
            <w:tcMar>
              <w:top w:w="216" w:type="dxa"/>
            </w:tcMar>
          </w:tcPr>
          <w:p w:rsidR="0043086E" w:rsidRPr="00C04990" w:rsidRDefault="0043086E" w:rsidP="00E85C0B">
            <w:pPr>
              <w:pStyle w:val="Heading3"/>
              <w:spacing w:line="276" w:lineRule="auto"/>
              <w:ind w:left="720"/>
              <w:contextualSpacing w:val="0"/>
              <w:outlineLvl w:val="2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2015 – hiện tại</w:t>
            </w:r>
            <w:r w:rsidRPr="00C04990">
              <w:rPr>
                <w:rFonts w:cs="Arial"/>
                <w:sz w:val="24"/>
              </w:rPr>
              <w:t xml:space="preserve"> </w:t>
            </w:r>
          </w:p>
          <w:p w:rsidR="0043086E" w:rsidRDefault="0043086E" w:rsidP="00E85C0B">
            <w:pPr>
              <w:pStyle w:val="Heading2"/>
              <w:spacing w:line="276" w:lineRule="auto"/>
              <w:ind w:left="720"/>
              <w:contextualSpacing w:val="0"/>
              <w:outlineLvl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trường đại học công nghiệp việt-hung</w:t>
            </w:r>
          </w:p>
          <w:p w:rsidR="00CE7A19" w:rsidRPr="00CE7A19" w:rsidRDefault="00CE7A19" w:rsidP="00E85C0B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 viên năm 4</w:t>
            </w:r>
          </w:p>
        </w:tc>
      </w:tr>
    </w:tbl>
    <w:p w:rsidR="0043086E" w:rsidRPr="0043086E" w:rsidRDefault="0043086E" w:rsidP="00E85C0B">
      <w:pPr>
        <w:spacing w:line="276" w:lineRule="auto"/>
        <w:ind w:left="720"/>
        <w:rPr>
          <w:rFonts w:ascii="Arial" w:hAnsi="Arial" w:cs="Arial"/>
        </w:rPr>
      </w:pPr>
    </w:p>
    <w:sectPr w:rsidR="0043086E" w:rsidRPr="0043086E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08F" w:rsidRDefault="0060008F" w:rsidP="0068194B">
      <w:r>
        <w:separator/>
      </w:r>
    </w:p>
    <w:p w:rsidR="0060008F" w:rsidRDefault="0060008F"/>
    <w:p w:rsidR="0060008F" w:rsidRDefault="0060008F"/>
  </w:endnote>
  <w:endnote w:type="continuationSeparator" w:id="0">
    <w:p w:rsidR="0060008F" w:rsidRDefault="0060008F" w:rsidP="0068194B">
      <w:r>
        <w:continuationSeparator/>
      </w:r>
    </w:p>
    <w:p w:rsidR="0060008F" w:rsidRDefault="0060008F"/>
    <w:p w:rsidR="0060008F" w:rsidRDefault="006000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7A19" w:rsidRDefault="00CE7A1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472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08F" w:rsidRDefault="0060008F" w:rsidP="0068194B">
      <w:r>
        <w:separator/>
      </w:r>
    </w:p>
    <w:p w:rsidR="0060008F" w:rsidRDefault="0060008F"/>
    <w:p w:rsidR="0060008F" w:rsidRDefault="0060008F"/>
  </w:footnote>
  <w:footnote w:type="continuationSeparator" w:id="0">
    <w:p w:rsidR="0060008F" w:rsidRDefault="0060008F" w:rsidP="0068194B">
      <w:r>
        <w:continuationSeparator/>
      </w:r>
    </w:p>
    <w:p w:rsidR="0060008F" w:rsidRDefault="0060008F"/>
    <w:p w:rsidR="0060008F" w:rsidRDefault="0060008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A19" w:rsidRPr="004E01EB" w:rsidRDefault="00CE7A19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1922AC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F265E2"/>
    <w:multiLevelType w:val="hybridMultilevel"/>
    <w:tmpl w:val="414202AE"/>
    <w:lvl w:ilvl="0" w:tplc="7CDC9D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2" w15:restartNumberingAfterBreak="0">
    <w:nsid w:val="2A0712C2"/>
    <w:multiLevelType w:val="hybridMultilevel"/>
    <w:tmpl w:val="B6927AA6"/>
    <w:lvl w:ilvl="0" w:tplc="AF86573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42A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B3626C3"/>
    <w:multiLevelType w:val="hybridMultilevel"/>
    <w:tmpl w:val="8E3C19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A06E2"/>
    <w:multiLevelType w:val="hybridMultilevel"/>
    <w:tmpl w:val="6056206C"/>
    <w:lvl w:ilvl="0" w:tplc="EAB48B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8C3"/>
    <w:rsid w:val="000001EF"/>
    <w:rsid w:val="000015C5"/>
    <w:rsid w:val="00007322"/>
    <w:rsid w:val="00007728"/>
    <w:rsid w:val="00024584"/>
    <w:rsid w:val="00024730"/>
    <w:rsid w:val="00054E3D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0F9"/>
    <w:rsid w:val="00213B4C"/>
    <w:rsid w:val="002253B0"/>
    <w:rsid w:val="002338AB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36A7"/>
    <w:rsid w:val="002D6137"/>
    <w:rsid w:val="002E7E61"/>
    <w:rsid w:val="002F05E5"/>
    <w:rsid w:val="002F254D"/>
    <w:rsid w:val="002F30E4"/>
    <w:rsid w:val="00307140"/>
    <w:rsid w:val="00316DFF"/>
    <w:rsid w:val="00325B57"/>
    <w:rsid w:val="003317E7"/>
    <w:rsid w:val="00336056"/>
    <w:rsid w:val="003544E1"/>
    <w:rsid w:val="00366398"/>
    <w:rsid w:val="0037513B"/>
    <w:rsid w:val="003A0632"/>
    <w:rsid w:val="003A30E5"/>
    <w:rsid w:val="003A6ADF"/>
    <w:rsid w:val="003B5928"/>
    <w:rsid w:val="003D0AD2"/>
    <w:rsid w:val="003D380F"/>
    <w:rsid w:val="003E160D"/>
    <w:rsid w:val="003F1D5F"/>
    <w:rsid w:val="00405128"/>
    <w:rsid w:val="00406CFF"/>
    <w:rsid w:val="00416B25"/>
    <w:rsid w:val="00420592"/>
    <w:rsid w:val="0043086E"/>
    <w:rsid w:val="004319E0"/>
    <w:rsid w:val="00437E8C"/>
    <w:rsid w:val="00440225"/>
    <w:rsid w:val="00456332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36A3"/>
    <w:rsid w:val="00510392"/>
    <w:rsid w:val="00513E2A"/>
    <w:rsid w:val="00566A35"/>
    <w:rsid w:val="0056701E"/>
    <w:rsid w:val="005740D7"/>
    <w:rsid w:val="005A0F26"/>
    <w:rsid w:val="005A1B10"/>
    <w:rsid w:val="005A1E08"/>
    <w:rsid w:val="005A6850"/>
    <w:rsid w:val="005B1B1B"/>
    <w:rsid w:val="005C5932"/>
    <w:rsid w:val="005D3CA7"/>
    <w:rsid w:val="005D4CC1"/>
    <w:rsid w:val="005F4B91"/>
    <w:rsid w:val="005F55D2"/>
    <w:rsid w:val="0060008F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F78C3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6676E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6865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04990"/>
    <w:rsid w:val="00C260FA"/>
    <w:rsid w:val="00C47FA6"/>
    <w:rsid w:val="00C57FC6"/>
    <w:rsid w:val="00C66A7D"/>
    <w:rsid w:val="00C779DA"/>
    <w:rsid w:val="00C814F7"/>
    <w:rsid w:val="00CA4B4D"/>
    <w:rsid w:val="00CB090E"/>
    <w:rsid w:val="00CB35C3"/>
    <w:rsid w:val="00CD323D"/>
    <w:rsid w:val="00CE4030"/>
    <w:rsid w:val="00CE64B3"/>
    <w:rsid w:val="00CE7A19"/>
    <w:rsid w:val="00CF1A49"/>
    <w:rsid w:val="00CF6716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167A3"/>
    <w:rsid w:val="00E2397A"/>
    <w:rsid w:val="00E2472A"/>
    <w:rsid w:val="00E254DB"/>
    <w:rsid w:val="00E300FC"/>
    <w:rsid w:val="00E362DB"/>
    <w:rsid w:val="00E5632B"/>
    <w:rsid w:val="00E70240"/>
    <w:rsid w:val="00E702FF"/>
    <w:rsid w:val="00E71E6B"/>
    <w:rsid w:val="00E81CC5"/>
    <w:rsid w:val="00E85A87"/>
    <w:rsid w:val="00E85B4A"/>
    <w:rsid w:val="00E85C0B"/>
    <w:rsid w:val="00E9528E"/>
    <w:rsid w:val="00EA5099"/>
    <w:rsid w:val="00EC1351"/>
    <w:rsid w:val="00EC4CBF"/>
    <w:rsid w:val="00ED7FDE"/>
    <w:rsid w:val="00EE2CA8"/>
    <w:rsid w:val="00EF17E8"/>
    <w:rsid w:val="00EF51D9"/>
    <w:rsid w:val="00F130DD"/>
    <w:rsid w:val="00F24884"/>
    <w:rsid w:val="00F37BAD"/>
    <w:rsid w:val="00F476C4"/>
    <w:rsid w:val="00F61DF9"/>
    <w:rsid w:val="00F81960"/>
    <w:rsid w:val="00F8769D"/>
    <w:rsid w:val="00F9350C"/>
    <w:rsid w:val="00F94EB5"/>
    <w:rsid w:val="00F954DC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041E5"/>
  <w15:chartTrackingRefBased/>
  <w15:docId w15:val="{1EB9E8D2-ECED-4E6B-8F29-5F22E51A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C0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vp2112199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p\AppData\Roaming\Microsoft\Templates\Chronological%20Resume%20(Modern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DB1CE-09C3-4D04-ACAD-6B8215F82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202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nvp</dc:creator>
  <cp:keywords/>
  <dc:description/>
  <cp:lastModifiedBy>__NVP__</cp:lastModifiedBy>
  <cp:revision>40</cp:revision>
  <dcterms:created xsi:type="dcterms:W3CDTF">2018-09-01T10:53:00Z</dcterms:created>
  <dcterms:modified xsi:type="dcterms:W3CDTF">2019-02-23T04:55:00Z</dcterms:modified>
  <cp:category/>
</cp:coreProperties>
</file>